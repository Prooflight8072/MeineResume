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0A9AD4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1ADD03FA78794D58B6D3B04710D1D1F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36E81" w:rsidRPr="00906BEE">
                  <w:t>YN</w:t>
                </w:r>
              </w:sdtContent>
            </w:sdt>
          </w:p>
          <w:p w:rsidR="00A50939" w:rsidRPr="00906BEE" w:rsidRDefault="00E63DA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D5E5FFF50CB4D2FBAE6C8FEE4215015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A02205" w:rsidRPr="00A02205" w:rsidRDefault="00A02205" w:rsidP="00A02205">
            <w:pPr>
              <w:rPr>
                <w:rFonts w:ascii="Segoe UI" w:hAnsi="Segoe UI" w:cs="Segoe UI"/>
                <w:b/>
                <w:bCs/>
              </w:rPr>
            </w:pPr>
            <w:r>
              <w:rPr>
                <w:rStyle w:val="Strong"/>
                <w:rFonts w:ascii="Segoe UI" w:hAnsi="Segoe UI" w:cs="Segoe UI"/>
              </w:rPr>
              <w:t>Everything from server-side tech support to new machine learning technology my passion is to learn it all.</w:t>
            </w:r>
          </w:p>
          <w:p w:rsidR="002C2CDD" w:rsidRPr="00906BEE" w:rsidRDefault="00E63DA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974415AFEBB47E19FFBE79ED66EF1B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A02205" w:rsidP="00A02205">
            <w:pPr>
              <w:pStyle w:val="ListParagraph"/>
              <w:numPr>
                <w:ilvl w:val="0"/>
                <w:numId w:val="11"/>
              </w:numPr>
            </w:pPr>
            <w:r>
              <w:t>Intermediate language skills in German</w:t>
            </w:r>
          </w:p>
          <w:p w:rsidR="00A02205" w:rsidRPr="00906BEE" w:rsidRDefault="00A02205" w:rsidP="00A02205">
            <w:pPr>
              <w:pStyle w:val="ListParagraph"/>
              <w:numPr>
                <w:ilvl w:val="0"/>
                <w:numId w:val="11"/>
              </w:numPr>
            </w:pPr>
            <w:r>
              <w:t>Common Understanding in Python, HTML, CSS, and variations of C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E63DAC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E3B93236EE24DCD94BDBAFD394FBDF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02205">
                        <w:t>Gavin newman</w:t>
                      </w:r>
                    </w:sdtContent>
                  </w:sdt>
                </w:p>
                <w:p w:rsidR="00906BEE" w:rsidRPr="00906BEE" w:rsidRDefault="00E63DAC" w:rsidP="00A02205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610D04848971426CB06D6BA6F55C156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2205">
                        <w:t>Computer Science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F137F6ACDB96488180EBFE8E11497C0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E63DA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F04861855ED48759169425BCE88295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A02205" w:rsidP="007569C1">
            <w:pPr>
              <w:pStyle w:val="Heading4"/>
            </w:pPr>
            <w:r>
              <w:t>Prep-worker/cook</w:t>
            </w:r>
            <w:r w:rsidR="002C2CDD" w:rsidRPr="00906BEE">
              <w:t xml:space="preserve"> • </w:t>
            </w:r>
            <w:r>
              <w:t>Spartis Gyros</w:t>
            </w:r>
            <w:r w:rsidR="002C2CDD" w:rsidRPr="00906BEE">
              <w:t xml:space="preserve"> • </w:t>
            </w:r>
            <w:r>
              <w:t>2016</w:t>
            </w:r>
            <w:r w:rsidR="00F47E97" w:rsidRPr="00906BEE">
              <w:t xml:space="preserve"> – </w:t>
            </w:r>
            <w:r>
              <w:t>2018</w:t>
            </w:r>
          </w:p>
          <w:p w:rsidR="002C2CDD" w:rsidRPr="00906BEE" w:rsidRDefault="00A02205" w:rsidP="007569C1">
            <w:r>
              <w:t>Has worked at my family restaurant since a young age began working more often in 2016.</w:t>
            </w:r>
          </w:p>
          <w:p w:rsidR="00A02205" w:rsidRPr="00906BEE" w:rsidRDefault="002C2CDD" w:rsidP="00A02205">
            <w:pPr>
              <w:pStyle w:val="Heading4"/>
            </w:pPr>
            <w:r w:rsidRPr="00906BEE">
              <w:t xml:space="preserve"> </w:t>
            </w:r>
          </w:p>
          <w:p w:rsidR="002C2CDD" w:rsidRPr="00906BEE" w:rsidRDefault="002C2CDD" w:rsidP="007569C1"/>
          <w:p w:rsidR="002C2CDD" w:rsidRPr="00906BEE" w:rsidRDefault="00E63DA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E7B4A6BC85F4CBC9DD63332E1F298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A02205" w:rsidP="007569C1">
            <w:pPr>
              <w:pStyle w:val="Heading4"/>
            </w:pPr>
            <w:r>
              <w:t>Anticipated Graduation • 2020 • Wilmot Union Highschool</w:t>
            </w:r>
          </w:p>
          <w:p w:rsidR="002C2CDD" w:rsidRDefault="00A02205" w:rsidP="007569C1">
            <w:r>
              <w:t>Honors student involved in several computer science courses</w:t>
            </w:r>
          </w:p>
          <w:p w:rsidR="00A02205" w:rsidRPr="00906BEE" w:rsidRDefault="00A02205" w:rsidP="007569C1">
            <w:r>
              <w:t>Performing teachers assistant in computer science courses</w:t>
            </w:r>
          </w:p>
          <w:p w:rsidR="002C2CDD" w:rsidRPr="00906BEE" w:rsidRDefault="00E63DAC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9925BBCA62B4C16B2036BF983AE29B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E63DAC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3DA49AF06ABB4DD0AFB5878814F50BE1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DAC" w:rsidRDefault="00E63DAC" w:rsidP="00713050">
      <w:pPr>
        <w:spacing w:line="240" w:lineRule="auto"/>
      </w:pPr>
      <w:r>
        <w:separator/>
      </w:r>
    </w:p>
  </w:endnote>
  <w:endnote w:type="continuationSeparator" w:id="0">
    <w:p w:rsidR="00E63DAC" w:rsidRDefault="00E63DA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A3825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70025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B6D0A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BD377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9852566089D41FC9EEEE7C4CD28F6A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411574C8663D43009CDE13FE3456BFB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45C1A79CA27A430283FADD7F7F054BF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3DA49AF06ABB4DD0AFB5878814F50BE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1D51F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1B48D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CEEA8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FE5E0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E63DAC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B88757D31747484B91D241900435999B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E97344D0E9DE46B2957DBE0D1322D1C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C4636406FA6248EDA67B4CE3685D5EB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C9925BBCA62B4C16B2036BF983AE29B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DAC" w:rsidRDefault="00E63DAC" w:rsidP="00713050">
      <w:pPr>
        <w:spacing w:line="240" w:lineRule="auto"/>
      </w:pPr>
      <w:r>
        <w:separator/>
      </w:r>
    </w:p>
  </w:footnote>
  <w:footnote w:type="continuationSeparator" w:id="0">
    <w:p w:rsidR="00E63DAC" w:rsidRDefault="00E63DA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D8888B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E63DA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63DAC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02205">
                      <w:t>Computer Science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011773"/>
    <w:multiLevelType w:val="hybridMultilevel"/>
    <w:tmpl w:val="82B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05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02205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36E81"/>
    <w:rsid w:val="00E57630"/>
    <w:rsid w:val="00E63DAC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00F7E"/>
  <w15:chartTrackingRefBased/>
  <w15:docId w15:val="{E3FB4D48-355C-4E86-AF03-412E9E9C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mang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DD03FA78794D58B6D3B04710D1D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661B6-A9FC-43CE-AB4C-E0CBD15A2FC6}"/>
      </w:docPartPr>
      <w:docPartBody>
        <w:p w:rsidR="00000000" w:rsidRDefault="00B348AF">
          <w:pPr>
            <w:pStyle w:val="1ADD03FA78794D58B6D3B04710D1D1FC"/>
          </w:pPr>
          <w:r w:rsidRPr="00906BEE">
            <w:t>YN</w:t>
          </w:r>
        </w:p>
      </w:docPartBody>
    </w:docPart>
    <w:docPart>
      <w:docPartPr>
        <w:name w:val="7D5E5FFF50CB4D2FBAE6C8FEE421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6C25-DF8B-4BBE-BF4E-3E7777BACCEB}"/>
      </w:docPartPr>
      <w:docPartBody>
        <w:p w:rsidR="00000000" w:rsidRDefault="00B348AF">
          <w:pPr>
            <w:pStyle w:val="7D5E5FFF50CB4D2FBAE6C8FEE4215015"/>
          </w:pPr>
          <w:r w:rsidRPr="00906BEE">
            <w:t>Objective</w:t>
          </w:r>
        </w:p>
      </w:docPartBody>
    </w:docPart>
    <w:docPart>
      <w:docPartPr>
        <w:name w:val="0974415AFEBB47E19FFBE79ED66EF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BBE53-DC60-4CB3-BE8E-19F178EF5523}"/>
      </w:docPartPr>
      <w:docPartBody>
        <w:p w:rsidR="00000000" w:rsidRDefault="00B348AF">
          <w:pPr>
            <w:pStyle w:val="0974415AFEBB47E19FFBE79ED66EF1BF"/>
          </w:pPr>
          <w:r w:rsidRPr="00906BEE">
            <w:t>Skills</w:t>
          </w:r>
        </w:p>
      </w:docPartBody>
    </w:docPart>
    <w:docPart>
      <w:docPartPr>
        <w:name w:val="4E3B93236EE24DCD94BDBAFD394FB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41417-BE8A-4F1A-8280-C8C39703DD51}"/>
      </w:docPartPr>
      <w:docPartBody>
        <w:p w:rsidR="00000000" w:rsidRDefault="00B348AF">
          <w:pPr>
            <w:pStyle w:val="4E3B93236EE24DCD94BDBAFD394FBDF6"/>
          </w:pPr>
          <w:r>
            <w:t>Your name</w:t>
          </w:r>
        </w:p>
      </w:docPartBody>
    </w:docPart>
    <w:docPart>
      <w:docPartPr>
        <w:name w:val="610D04848971426CB06D6BA6F55C1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BD29C-0770-4F63-9138-91890A20C614}"/>
      </w:docPartPr>
      <w:docPartBody>
        <w:p w:rsidR="00000000" w:rsidRDefault="00B348AF">
          <w:pPr>
            <w:pStyle w:val="610D04848971426CB06D6BA6F55C156F"/>
          </w:pPr>
          <w:r w:rsidRPr="00906BEE">
            <w:t>Profession or Industry</w:t>
          </w:r>
        </w:p>
      </w:docPartBody>
    </w:docPart>
    <w:docPart>
      <w:docPartPr>
        <w:name w:val="F137F6ACDB96488180EBFE8E11497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34AB-5223-489D-B105-8C5F1B158C5B}"/>
      </w:docPartPr>
      <w:docPartBody>
        <w:p w:rsidR="00000000" w:rsidRDefault="00B348AF">
          <w:pPr>
            <w:pStyle w:val="F137F6ACDB96488180EBFE8E11497C08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BF04861855ED48759169425BCE882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E9A86-687A-46E5-9342-1B943C30A16E}"/>
      </w:docPartPr>
      <w:docPartBody>
        <w:p w:rsidR="00000000" w:rsidRDefault="00B348AF">
          <w:pPr>
            <w:pStyle w:val="BF04861855ED48759169425BCE882953"/>
          </w:pPr>
          <w:r w:rsidRPr="00906BEE">
            <w:t>Experience</w:t>
          </w:r>
        </w:p>
      </w:docPartBody>
    </w:docPart>
    <w:docPart>
      <w:docPartPr>
        <w:name w:val="2E7B4A6BC85F4CBC9DD63332E1F29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34F4B-A58A-4CC2-91A0-5FFE84CDB313}"/>
      </w:docPartPr>
      <w:docPartBody>
        <w:p w:rsidR="00000000" w:rsidRDefault="00B348AF">
          <w:pPr>
            <w:pStyle w:val="2E7B4A6BC85F4CBC9DD63332E1F29821"/>
          </w:pPr>
          <w:r w:rsidRPr="00906BEE">
            <w:t>Education</w:t>
          </w:r>
        </w:p>
      </w:docPartBody>
    </w:docPart>
    <w:docPart>
      <w:docPartPr>
        <w:name w:val="B88757D31747484B91D2419004359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5EF91-73ED-4F69-8EC0-A73AFACC0668}"/>
      </w:docPartPr>
      <w:docPartBody>
        <w:p w:rsidR="00000000" w:rsidRDefault="00B348AF">
          <w:pPr>
            <w:pStyle w:val="B88757D31747484B91D241900435999B"/>
          </w:pPr>
          <w:r w:rsidRPr="00906BEE">
            <w:t>School</w:t>
          </w:r>
        </w:p>
      </w:docPartBody>
    </w:docPart>
    <w:docPart>
      <w:docPartPr>
        <w:name w:val="89852566089D41FC9EEEE7C4CD2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D9548-A111-4FDB-A9C5-3113A29ABD4E}"/>
      </w:docPartPr>
      <w:docPartBody>
        <w:p w:rsidR="00000000" w:rsidRDefault="00B348AF">
          <w:pPr>
            <w:pStyle w:val="89852566089D41FC9EEEE7C4CD28F6A7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E97344D0E9DE46B2957DBE0D1322D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F0290-BA25-418B-9531-CB89360FF452}"/>
      </w:docPartPr>
      <w:docPartBody>
        <w:p w:rsidR="00000000" w:rsidRDefault="00B348AF">
          <w:pPr>
            <w:pStyle w:val="E97344D0E9DE46B2957DBE0D1322D1C6"/>
          </w:pPr>
          <w:r w:rsidRPr="00906BEE">
            <w:t>Degree</w:t>
          </w:r>
        </w:p>
      </w:docPartBody>
    </w:docPart>
    <w:docPart>
      <w:docPartPr>
        <w:name w:val="411574C8663D43009CDE13FE3456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C3ADD-20EF-4D6E-958A-8D9B522ED05B}"/>
      </w:docPartPr>
      <w:docPartBody>
        <w:p w:rsidR="00000000" w:rsidRDefault="00B348AF">
          <w:pPr>
            <w:pStyle w:val="411574C8663D43009CDE13FE3456BFBE"/>
          </w:pPr>
          <w:r w:rsidRPr="00906BEE">
            <w:t>Date Earned</w:t>
          </w:r>
        </w:p>
      </w:docPartBody>
    </w:docPart>
    <w:docPart>
      <w:docPartPr>
        <w:name w:val="C4636406FA6248EDA67B4CE3685D5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443BF-99D1-4464-BC61-E15F2AC89236}"/>
      </w:docPartPr>
      <w:docPartBody>
        <w:p w:rsidR="00000000" w:rsidRDefault="00B348AF">
          <w:pPr>
            <w:pStyle w:val="C4636406FA6248EDA67B4CE3685D5EB3"/>
          </w:pPr>
          <w:r w:rsidRPr="00906BEE">
            <w:t>School</w:t>
          </w:r>
        </w:p>
      </w:docPartBody>
    </w:docPart>
    <w:docPart>
      <w:docPartPr>
        <w:name w:val="45C1A79CA27A430283FADD7F7F054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091BD-DC7B-48E0-BAF7-1A2F66E115C8}"/>
      </w:docPartPr>
      <w:docPartBody>
        <w:p w:rsidR="00000000" w:rsidRDefault="00B348AF">
          <w:pPr>
            <w:pStyle w:val="45C1A79CA27A430283FADD7F7F054BF7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9925BBCA62B4C16B2036BF983AE2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83E0-79F6-4F67-8B8E-DD50A7008645}"/>
      </w:docPartPr>
      <w:docPartBody>
        <w:p w:rsidR="00000000" w:rsidRDefault="00B348AF">
          <w:pPr>
            <w:pStyle w:val="C9925BBCA62B4C16B2036BF983AE29B1"/>
          </w:pPr>
          <w:r w:rsidRPr="00906BEE">
            <w:t>Volunteer Experience or Leadership</w:t>
          </w:r>
        </w:p>
      </w:docPartBody>
    </w:docPart>
    <w:docPart>
      <w:docPartPr>
        <w:name w:val="3DA49AF06ABB4DD0AFB5878814F50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E4EC1-9049-427C-8E54-88F1FCD8194B}"/>
      </w:docPartPr>
      <w:docPartBody>
        <w:p w:rsidR="00000000" w:rsidRDefault="00B348AF">
          <w:pPr>
            <w:pStyle w:val="3DA49AF06ABB4DD0AFB5878814F50BE1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AF"/>
    <w:rsid w:val="00B3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D03FA78794D58B6D3B04710D1D1FC">
    <w:name w:val="1ADD03FA78794D58B6D3B04710D1D1FC"/>
  </w:style>
  <w:style w:type="paragraph" w:customStyle="1" w:styleId="7D5E5FFF50CB4D2FBAE6C8FEE4215015">
    <w:name w:val="7D5E5FFF50CB4D2FBAE6C8FEE4215015"/>
  </w:style>
  <w:style w:type="paragraph" w:customStyle="1" w:styleId="C786779FDA314B9498633395DDA6AB54">
    <w:name w:val="C786779FDA314B9498633395DDA6AB54"/>
  </w:style>
  <w:style w:type="paragraph" w:customStyle="1" w:styleId="0974415AFEBB47E19FFBE79ED66EF1BF">
    <w:name w:val="0974415AFEBB47E19FFBE79ED66EF1BF"/>
  </w:style>
  <w:style w:type="paragraph" w:customStyle="1" w:styleId="C70921C4B1484A72BBF2E70BF0288B8F">
    <w:name w:val="C70921C4B1484A72BBF2E70BF0288B8F"/>
  </w:style>
  <w:style w:type="paragraph" w:customStyle="1" w:styleId="4E3B93236EE24DCD94BDBAFD394FBDF6">
    <w:name w:val="4E3B93236EE24DCD94BDBAFD394FBDF6"/>
  </w:style>
  <w:style w:type="paragraph" w:customStyle="1" w:styleId="610D04848971426CB06D6BA6F55C156F">
    <w:name w:val="610D04848971426CB06D6BA6F55C156F"/>
  </w:style>
  <w:style w:type="paragraph" w:customStyle="1" w:styleId="F137F6ACDB96488180EBFE8E11497C08">
    <w:name w:val="F137F6ACDB96488180EBFE8E11497C08"/>
  </w:style>
  <w:style w:type="paragraph" w:customStyle="1" w:styleId="BF04861855ED48759169425BCE882953">
    <w:name w:val="BF04861855ED48759169425BCE882953"/>
  </w:style>
  <w:style w:type="paragraph" w:customStyle="1" w:styleId="1D437E8697FD40408F68DCA32490BF6B">
    <w:name w:val="1D437E8697FD40408F68DCA32490BF6B"/>
  </w:style>
  <w:style w:type="paragraph" w:customStyle="1" w:styleId="95EE91FC1184419B8BCAADB98D2BA25A">
    <w:name w:val="95EE91FC1184419B8BCAADB98D2BA25A"/>
  </w:style>
  <w:style w:type="paragraph" w:customStyle="1" w:styleId="0C3285E3185849E28B312D3A762552B9">
    <w:name w:val="0C3285E3185849E28B312D3A762552B9"/>
  </w:style>
  <w:style w:type="paragraph" w:customStyle="1" w:styleId="3C51CD9DDECF45D1A7619683AE9308F3">
    <w:name w:val="3C51CD9DDECF45D1A7619683AE9308F3"/>
  </w:style>
  <w:style w:type="paragraph" w:customStyle="1" w:styleId="8ED5D13E22D84AFA918169888F784706">
    <w:name w:val="8ED5D13E22D84AFA918169888F784706"/>
  </w:style>
  <w:style w:type="paragraph" w:customStyle="1" w:styleId="C080CE041ED6423B8ECD23647469BF83">
    <w:name w:val="C080CE041ED6423B8ECD23647469BF83"/>
  </w:style>
  <w:style w:type="paragraph" w:customStyle="1" w:styleId="31FA4147A1ED4BBD96B125C13AC3D085">
    <w:name w:val="31FA4147A1ED4BBD96B125C13AC3D085"/>
  </w:style>
  <w:style w:type="paragraph" w:customStyle="1" w:styleId="3DD3C75E662E455B98BBF5560BAE719C">
    <w:name w:val="3DD3C75E662E455B98BBF5560BAE719C"/>
  </w:style>
  <w:style w:type="paragraph" w:customStyle="1" w:styleId="3DFEBD51CDE34F1B977BB2DB28969323">
    <w:name w:val="3DFEBD51CDE34F1B977BB2DB28969323"/>
  </w:style>
  <w:style w:type="paragraph" w:customStyle="1" w:styleId="7B5164C71B814FE9BEC7315A7C500735">
    <w:name w:val="7B5164C71B814FE9BEC7315A7C500735"/>
  </w:style>
  <w:style w:type="paragraph" w:customStyle="1" w:styleId="2E7B4A6BC85F4CBC9DD63332E1F29821">
    <w:name w:val="2E7B4A6BC85F4CBC9DD63332E1F29821"/>
  </w:style>
  <w:style w:type="paragraph" w:customStyle="1" w:styleId="A376DE97AFF945D0B0F7A1181E4766AD">
    <w:name w:val="A376DE97AFF945D0B0F7A1181E4766AD"/>
  </w:style>
  <w:style w:type="paragraph" w:customStyle="1" w:styleId="CF03C6015F0B4670973B3A62989F7447">
    <w:name w:val="CF03C6015F0B4670973B3A62989F7447"/>
  </w:style>
  <w:style w:type="paragraph" w:customStyle="1" w:styleId="B88757D31747484B91D241900435999B">
    <w:name w:val="B88757D31747484B91D241900435999B"/>
  </w:style>
  <w:style w:type="paragraph" w:customStyle="1" w:styleId="89852566089D41FC9EEEE7C4CD28F6A7">
    <w:name w:val="89852566089D41FC9EEEE7C4CD28F6A7"/>
  </w:style>
  <w:style w:type="paragraph" w:customStyle="1" w:styleId="E97344D0E9DE46B2957DBE0D1322D1C6">
    <w:name w:val="E97344D0E9DE46B2957DBE0D1322D1C6"/>
  </w:style>
  <w:style w:type="paragraph" w:customStyle="1" w:styleId="411574C8663D43009CDE13FE3456BFBE">
    <w:name w:val="411574C8663D43009CDE13FE3456BFBE"/>
  </w:style>
  <w:style w:type="paragraph" w:customStyle="1" w:styleId="C4636406FA6248EDA67B4CE3685D5EB3">
    <w:name w:val="C4636406FA6248EDA67B4CE3685D5EB3"/>
  </w:style>
  <w:style w:type="paragraph" w:customStyle="1" w:styleId="45C1A79CA27A430283FADD7F7F054BF7">
    <w:name w:val="45C1A79CA27A430283FADD7F7F054BF7"/>
  </w:style>
  <w:style w:type="paragraph" w:customStyle="1" w:styleId="C9925BBCA62B4C16B2036BF983AE29B1">
    <w:name w:val="C9925BBCA62B4C16B2036BF983AE29B1"/>
  </w:style>
  <w:style w:type="paragraph" w:customStyle="1" w:styleId="3DA49AF06ABB4DD0AFB5878814F50BE1">
    <w:name w:val="3DA49AF06ABB4DD0AFB5878814F50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Gavin Newman</dc:creator>
  <cp:keywords/>
  <dc:description/>
  <cp:lastModifiedBy>Gavin Newman</cp:lastModifiedBy>
  <cp:revision>1</cp:revision>
  <dcterms:created xsi:type="dcterms:W3CDTF">2018-02-12T21:15:00Z</dcterms:created>
  <dcterms:modified xsi:type="dcterms:W3CDTF">2018-02-12T21:27:00Z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